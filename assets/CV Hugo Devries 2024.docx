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De eerste tabel is de lay-outtabel voor de naam en contactgegevens. De tweede tabel is de doelstellingentabel"/>
      </w:tblPr>
      <w:tblGrid>
        <w:gridCol w:w="4706"/>
        <w:gridCol w:w="3600"/>
      </w:tblGrid>
      <w:tr w:rsidR="007A0F44" w:rsidRPr="00944700" w14:paraId="2A19D09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B4ECEC7" w14:textId="672B07E8" w:rsidR="007A0F44" w:rsidRPr="00944700" w:rsidRDefault="00171BDA" w:rsidP="00174A87">
            <w:pPr>
              <w:pStyle w:val="Titre"/>
              <w:rPr>
                <w:lang w:val="fr-BE"/>
              </w:rPr>
            </w:pPr>
            <w:r w:rsidRPr="00944700">
              <w:rPr>
                <w:lang w:val="fr-BE"/>
              </w:rPr>
              <w:t xml:space="preserve">Hugo </w:t>
            </w:r>
          </w:p>
          <w:p w14:paraId="1CCCA9AD" w14:textId="77777777" w:rsidR="00B73043" w:rsidRDefault="00171BDA" w:rsidP="00174A87">
            <w:pPr>
              <w:pStyle w:val="Sous-titre"/>
              <w:rPr>
                <w:lang w:val="fr-BE"/>
              </w:rPr>
            </w:pPr>
            <w:r w:rsidRPr="00944700">
              <w:rPr>
                <w:lang w:val="fr-BE"/>
              </w:rPr>
              <w:t>Devries</w:t>
            </w:r>
          </w:p>
          <w:p w14:paraId="395F5CBE" w14:textId="3D69BEE2" w:rsidR="00B47055" w:rsidRPr="00206BA1" w:rsidRDefault="00A70C61" w:rsidP="00174A87">
            <w:pPr>
              <w:pStyle w:val="Sous-titre"/>
              <w:rPr>
                <w:rFonts w:asciiTheme="minorHAnsi" w:hAnsiTheme="minorHAnsi" w:cstheme="minorHAnsi"/>
                <w:b w:val="0"/>
                <w:bCs/>
                <w:sz w:val="22"/>
                <w:lang w:val="fr-BE"/>
              </w:rPr>
            </w:pPr>
            <w:r w:rsidRPr="00206BA1">
              <w:rPr>
                <w:rFonts w:asciiTheme="minorHAnsi" w:hAnsiTheme="minorHAnsi" w:cstheme="minorHAnsi"/>
                <w:b w:val="0"/>
                <w:bCs/>
                <w:sz w:val="22"/>
                <w:lang w:val="fr-BE"/>
              </w:rPr>
              <w:t>04/04/2006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A75C48F" w14:textId="75AABCD1" w:rsidR="007A0F44" w:rsidRPr="00944700" w:rsidRDefault="00000000" w:rsidP="00171BDA">
            <w:pPr>
              <w:pStyle w:val="Contactgegevens"/>
              <w:rPr>
                <w:lang w:val="fr-BE"/>
              </w:rPr>
            </w:pPr>
            <w:sdt>
              <w:sdtPr>
                <w:rPr>
                  <w:color w:val="auto"/>
                  <w:lang w:val="fr-BE"/>
                </w:rPr>
                <w:alias w:val="Voer adres in:"/>
                <w:tag w:val="Voer adres in:"/>
                <w:id w:val="-989020281"/>
                <w:placeholder>
                  <w:docPart w:val="A31354FFDCAE4BB2BD165ADDBCCFA74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171BDA" w:rsidRPr="00944700">
                  <w:rPr>
                    <w:color w:val="auto"/>
                    <w:lang w:val="fr-BE"/>
                  </w:rPr>
                  <w:t xml:space="preserve">Rue </w:t>
                </w:r>
                <w:r w:rsidR="00292FC1">
                  <w:rPr>
                    <w:color w:val="auto"/>
                    <w:lang w:val="fr-BE"/>
                  </w:rPr>
                  <w:t>D</w:t>
                </w:r>
                <w:r w:rsidR="00171BDA" w:rsidRPr="00944700">
                  <w:rPr>
                    <w:color w:val="auto"/>
                    <w:lang w:val="fr-BE"/>
                  </w:rPr>
                  <w:t>ieu d’en Bas 61,</w:t>
                </w:r>
                <w:r w:rsidR="00171BDA" w:rsidRPr="00944700">
                  <w:rPr>
                    <w:color w:val="auto"/>
                    <w:lang w:val="fr-BE"/>
                  </w:rPr>
                  <w:br/>
                  <w:t xml:space="preserve">7170 </w:t>
                </w:r>
                <w:proofErr w:type="spellStart"/>
                <w:r w:rsidR="00171BDA" w:rsidRPr="00944700">
                  <w:rPr>
                    <w:color w:val="auto"/>
                    <w:lang w:val="fr-BE"/>
                  </w:rPr>
                  <w:t>Fayt</w:t>
                </w:r>
                <w:proofErr w:type="spellEnd"/>
                <w:r w:rsidR="00171BDA" w:rsidRPr="00944700">
                  <w:rPr>
                    <w:color w:val="auto"/>
                    <w:lang w:val="fr-BE"/>
                  </w:rPr>
                  <w:t>-</w:t>
                </w:r>
                <w:r w:rsidR="00BC1F6B">
                  <w:rPr>
                    <w:color w:val="auto"/>
                    <w:lang w:val="fr-BE"/>
                  </w:rPr>
                  <w:t>L</w:t>
                </w:r>
                <w:r w:rsidR="00171BDA" w:rsidRPr="00944700">
                  <w:rPr>
                    <w:color w:val="auto"/>
                    <w:lang w:val="fr-BE"/>
                  </w:rPr>
                  <w:t xml:space="preserve">ez-Manage  </w:t>
                </w:r>
              </w:sdtContent>
            </w:sdt>
            <w:r w:rsidR="007A0F44" w:rsidRPr="00944700">
              <w:rPr>
                <w:lang w:val="fr-BE" w:bidi="nl-NL"/>
              </w:rPr>
              <w:t xml:space="preserve">  </w:t>
            </w:r>
            <w:r w:rsidR="007A0F44" w:rsidRPr="00944700">
              <w:rPr>
                <w:noProof/>
                <w:lang w:val="fr-BE" w:bidi="nl-NL"/>
              </w:rPr>
              <mc:AlternateContent>
                <mc:Choice Requires="wps">
                  <w:drawing>
                    <wp:inline distT="0" distB="0" distL="0" distR="0" wp14:anchorId="790F258B" wp14:editId="552040C1">
                      <wp:extent cx="118872" cy="118872"/>
                      <wp:effectExtent l="0" t="0" r="0" b="0"/>
                      <wp:docPr id="54" name="Adrespictogram" descr="Adrespictogram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B6B6E8" id="Adrespictogram" o:spid="_x0000_s1026" alt="Adrespictogram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f6fc6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3026C21" w14:textId="549757F4" w:rsidR="007A0F44" w:rsidRPr="00944700" w:rsidRDefault="00000000" w:rsidP="00174A87">
            <w:pPr>
              <w:pStyle w:val="Contactgegevens"/>
              <w:rPr>
                <w:lang w:val="fr-BE"/>
              </w:rPr>
            </w:pPr>
            <w:sdt>
              <w:sdtPr>
                <w:rPr>
                  <w:color w:val="auto"/>
                  <w:lang w:val="fr-BE"/>
                </w:rPr>
                <w:alias w:val="Voer telefoonnummer in:"/>
                <w:tag w:val="Voer telefoonnummer in:"/>
                <w:id w:val="381135673"/>
                <w:placeholder>
                  <w:docPart w:val="3E4C2405047A43D58160557D07FC9B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171BDA" w:rsidRPr="00944700">
                  <w:rPr>
                    <w:color w:val="auto"/>
                    <w:lang w:val="fr-BE"/>
                  </w:rPr>
                  <w:t>+32 492 83 27 08</w:t>
                </w:r>
              </w:sdtContent>
            </w:sdt>
            <w:r w:rsidR="007A0F44" w:rsidRPr="00944700">
              <w:rPr>
                <w:lang w:val="fr-BE" w:bidi="nl-NL"/>
              </w:rPr>
              <w:t xml:space="preserve">  </w:t>
            </w:r>
            <w:r w:rsidR="007A0F44" w:rsidRPr="00944700">
              <w:rPr>
                <w:noProof/>
                <w:lang w:val="fr-BE" w:bidi="nl-NL"/>
              </w:rPr>
              <mc:AlternateContent>
                <mc:Choice Requires="wps">
                  <w:drawing>
                    <wp:inline distT="0" distB="0" distL="0" distR="0" wp14:anchorId="5160FE4F" wp14:editId="11090082">
                      <wp:extent cx="109728" cy="109728"/>
                      <wp:effectExtent l="0" t="0" r="5080" b="5080"/>
                      <wp:docPr id="55" name="Telefoonpictogram" descr="Telefoonpictogram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09D811" id="Telefoonpictogram" o:spid="_x0000_s1026" alt="Telefoonpictogram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f6fc6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1FFC2C" w14:textId="0AD46F14" w:rsidR="007A0F44" w:rsidRPr="00944700" w:rsidRDefault="00000000" w:rsidP="00171BDA">
            <w:pPr>
              <w:pStyle w:val="Contactgegevens"/>
              <w:rPr>
                <w:lang w:val="fr-BE"/>
              </w:rPr>
            </w:pPr>
            <w:sdt>
              <w:sdtPr>
                <w:rPr>
                  <w:color w:val="auto"/>
                  <w:lang w:val="fr-BE"/>
                </w:rPr>
                <w:alias w:val="Voer e-mailadres in:"/>
                <w:tag w:val="Voer e-mailadres in:"/>
                <w:id w:val="479813182"/>
                <w:placeholder>
                  <w:docPart w:val="484D4FF8C5714B6490AA6C162E8DC7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171BDA" w:rsidRPr="00944700">
                  <w:rPr>
                    <w:color w:val="auto"/>
                    <w:lang w:val="fr-BE"/>
                  </w:rPr>
                  <w:t>hugoestilocarib@gmail.com</w:t>
                </w:r>
              </w:sdtContent>
            </w:sdt>
            <w:r w:rsidR="007A0F44" w:rsidRPr="00944700">
              <w:rPr>
                <w:lang w:val="fr-BE" w:bidi="nl-NL"/>
              </w:rPr>
              <w:t xml:space="preserve">  </w:t>
            </w:r>
            <w:r w:rsidR="007A0F44" w:rsidRPr="00944700">
              <w:rPr>
                <w:noProof/>
                <w:lang w:val="fr-BE" w:bidi="nl-NL"/>
              </w:rPr>
              <mc:AlternateContent>
                <mc:Choice Requires="wps">
                  <w:drawing>
                    <wp:inline distT="0" distB="0" distL="0" distR="0" wp14:anchorId="21652C9B" wp14:editId="416D04AF">
                      <wp:extent cx="137160" cy="91440"/>
                      <wp:effectExtent l="0" t="0" r="0" b="3810"/>
                      <wp:docPr id="56" name="Vrije vorm 5" descr="E-mailpictogra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6D6F4A" id="Vrije vorm 5" o:spid="_x0000_s1026" alt="E-mailpictogram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f6fc6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 w:rsidRPr="00944700">
              <w:rPr>
                <w:lang w:val="fr-BE" w:bidi="nl-NL"/>
              </w:rPr>
              <w:t xml:space="preserve">  </w:t>
            </w:r>
          </w:p>
        </w:tc>
      </w:tr>
    </w:tbl>
    <w:tbl>
      <w:tblPr>
        <w:tblStyle w:val="Tableausimple2"/>
        <w:tblW w:w="5425" w:type="pct"/>
        <w:tblInd w:w="-711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e eerste tabel is de lay-outtabel voor de naam en contactgegevens. De tweede tabel is de doelstellingentabel"/>
      </w:tblPr>
      <w:tblGrid>
        <w:gridCol w:w="710"/>
        <w:gridCol w:w="8302"/>
      </w:tblGrid>
      <w:tr w:rsidR="000E24AC" w:rsidRPr="00944700" w14:paraId="47D7CE40" w14:textId="77777777" w:rsidTr="0087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3B632770" w14:textId="77777777" w:rsidR="000E24AC" w:rsidRPr="00944700" w:rsidRDefault="00075B13" w:rsidP="009D0878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61E5D3A6" wp14:editId="48F56411">
                      <wp:extent cx="274320" cy="274320"/>
                      <wp:effectExtent l="0" t="0" r="0" b="0"/>
                      <wp:docPr id="13" name="Doelstellingpictogram in cirkel" descr="Doelstelling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irkel doelstellingpictogram" descr="Cirkel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Bovenste horizontale lijn doelstellingpictogram" descr="Boven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Middelste horizontale lijn doelstellingpictogram" descr="Middel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nderste horizontale lijn doelstellingpictogram" descr="Onderste horizontale lijn doelstelling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F80EA" id="Doelstellingpictogram in cirkel" o:spid="_x0000_s1026" alt="Doelstelling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">
                      <v:shape id="Cirkel doelstellingpictogram" o:spid="_x0000_s1027" alt="Cirkel doelstelling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Bovenste horizontale lijn doelstellingpictogram" o:spid="_x0000_s1028" alt="Bovenste horizontale lijn doelstellingpictogram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Middelste horizontale lijn doelstellingpictogram" o:spid="_x0000_s1029" alt="Middelste horizontale lijn doelstellingpictogram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nderste horizontale lijn doelstellingpictogram" o:spid="_x0000_s1030" alt="Onderste horizontale lijn doelstellingpictogram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5ECC894" w14:textId="62BAEE0E" w:rsidR="000E24AC" w:rsidRPr="00944700" w:rsidRDefault="00171BDA" w:rsidP="007850D1">
            <w:pPr>
              <w:pStyle w:val="Titre1"/>
              <w:rPr>
                <w:lang w:val="fr-BE"/>
              </w:rPr>
            </w:pPr>
            <w:r w:rsidRPr="00944700">
              <w:rPr>
                <w:lang w:val="fr-BE"/>
              </w:rPr>
              <w:t>Objectif</w:t>
            </w:r>
          </w:p>
        </w:tc>
      </w:tr>
    </w:tbl>
    <w:p w14:paraId="3213C544" w14:textId="23BE6112" w:rsidR="0087507A" w:rsidRPr="00944700" w:rsidRDefault="00171BDA" w:rsidP="007850D1">
      <w:pPr>
        <w:rPr>
          <w:lang w:val="fr-BE"/>
        </w:rPr>
      </w:pPr>
      <w:r w:rsidRPr="00944700">
        <w:rPr>
          <w:lang w:val="fr-BE"/>
        </w:rPr>
        <w:t xml:space="preserve">Découvrir le monde professionnel et </w:t>
      </w:r>
      <w:r w:rsidR="00944700" w:rsidRPr="00944700">
        <w:rPr>
          <w:lang w:val="fr-BE"/>
        </w:rPr>
        <w:t>acquérir</w:t>
      </w:r>
      <w:r w:rsidRPr="00944700">
        <w:rPr>
          <w:lang w:val="fr-BE"/>
        </w:rPr>
        <w:t xml:space="preserve"> davantage d’expérience</w:t>
      </w: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-outtabel opleiding"/>
      </w:tblPr>
      <w:tblGrid>
        <w:gridCol w:w="717"/>
        <w:gridCol w:w="8295"/>
      </w:tblGrid>
      <w:tr w:rsidR="00A77B4D" w:rsidRPr="00944700" w14:paraId="6EEA1F2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4F709DB" w14:textId="77777777" w:rsidR="00A77B4D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090CB513" wp14:editId="478B45A9">
                      <wp:extent cx="274320" cy="274320"/>
                      <wp:effectExtent l="0" t="0" r="0" b="0"/>
                      <wp:docPr id="18" name="Opleidingspictogram in cirkel" descr="Opleidings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irkel opleidingspictogram" descr="Cirkel opleidings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ol opleidingspictogram" descr="Symbool opleidings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DD8AB4" id="Opleidingspictogram in cirkel" o:spid="_x0000_s1026" alt="Opleidings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ErzBgAAAGPAAAOAAAAZHJzL2Uyb0RvYy54bWzsXUuPY8du3gfIfxB6GSBu1Xmfhsd3Yfsa&#10;AZwbA54ga41a/cDtlhRJ4x7n19+PVWSpzswheWAHy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CIHR&#10;K8wYAAABjwAADgAAAAAAAAAAAAAAAAAuAgAAZHJzL2Uyb0RvYy54bWxQSwECLQAUAAYACAAAACEA&#10;GGrsh9kAAAADAQAADwAAAAAAAAAAAAAAAAAmGwAAZHJzL2Rvd25yZXYueG1sUEsFBgAAAAAEAAQA&#10;8wAAACwcAAAAAA==&#10;">
                      <v:shape id="Cirkel opleidingspictogram" o:spid="_x0000_s1027" alt="Cirkel opleidings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ol opleidingspictogram" o:spid="_x0000_s1028" alt="Symbool opleidingspictogram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441E490" w14:textId="5164E725" w:rsidR="00A77B4D" w:rsidRPr="00944700" w:rsidRDefault="0087507A" w:rsidP="002146F8">
            <w:pPr>
              <w:pStyle w:val="Titre1"/>
              <w:rPr>
                <w:lang w:val="fr-BE"/>
              </w:rPr>
            </w:pPr>
            <w:r>
              <w:rPr>
                <w:lang w:val="fr-BE"/>
              </w:rPr>
              <w:t>Etudes</w:t>
            </w:r>
          </w:p>
        </w:tc>
      </w:tr>
    </w:tbl>
    <w:p w14:paraId="523F1DA1" w14:textId="037CF9A3" w:rsidR="007C0E0E" w:rsidRPr="00E020FD" w:rsidRDefault="00171BDA" w:rsidP="00E020FD">
      <w:pPr>
        <w:pStyle w:val="Titre3"/>
        <w:rPr>
          <w:rStyle w:val="Accentuation"/>
          <w:b/>
          <w:bCs/>
          <w:color w:val="0F6FC6" w:themeColor="accent1"/>
          <w:lang w:val="fr-BE"/>
        </w:rPr>
      </w:pPr>
      <w:r w:rsidRPr="00E020FD">
        <w:rPr>
          <w:b/>
          <w:bCs/>
          <w:lang w:val="fr-BE"/>
        </w:rPr>
        <w:t>CEB</w:t>
      </w:r>
      <w:r w:rsidR="007C0E0E" w:rsidRPr="00E020FD">
        <w:rPr>
          <w:b/>
          <w:bCs/>
          <w:lang w:val="fr-BE" w:bidi="nl-NL"/>
        </w:rPr>
        <w:t xml:space="preserve"> / </w:t>
      </w:r>
      <w:r w:rsidR="00944700" w:rsidRPr="00E020FD">
        <w:rPr>
          <w:rStyle w:val="Accentuation"/>
          <w:b/>
          <w:bCs/>
          <w:color w:val="0F6FC6" w:themeColor="accent1"/>
          <w:lang w:val="fr-BE"/>
        </w:rPr>
        <w:t xml:space="preserve">Ecole COQUEREAU à </w:t>
      </w:r>
      <w:proofErr w:type="spellStart"/>
      <w:r w:rsidR="00944700" w:rsidRPr="00E020FD">
        <w:rPr>
          <w:rStyle w:val="Accentuation"/>
          <w:b/>
          <w:bCs/>
          <w:color w:val="0F6FC6" w:themeColor="accent1"/>
          <w:lang w:val="fr-BE"/>
        </w:rPr>
        <w:t>Bois-D’Haine</w:t>
      </w:r>
      <w:proofErr w:type="spellEnd"/>
    </w:p>
    <w:p w14:paraId="2490C954" w14:textId="1B591818" w:rsidR="00944700" w:rsidRPr="00277ABD" w:rsidRDefault="00944700" w:rsidP="00944700">
      <w:pPr>
        <w:pStyle w:val="Titre2"/>
        <w:rPr>
          <w:rStyle w:val="Accentuation"/>
          <w:color w:val="0F6FC6" w:themeColor="accent1"/>
          <w:lang w:val="fr-BE"/>
        </w:rPr>
      </w:pPr>
      <w:r w:rsidRPr="00277ABD">
        <w:rPr>
          <w:rStyle w:val="Accentuation"/>
          <w:color w:val="0F6FC6" w:themeColor="accent1"/>
          <w:lang w:val="fr-BE"/>
        </w:rPr>
        <w:t>Juin 2018</w:t>
      </w:r>
    </w:p>
    <w:p w14:paraId="074C21FD" w14:textId="77777777" w:rsidR="00F71A1C" w:rsidRPr="00944700" w:rsidRDefault="00F71A1C" w:rsidP="00944700">
      <w:pPr>
        <w:pStyle w:val="Titre2"/>
        <w:rPr>
          <w:lang w:val="fr-BE"/>
        </w:rPr>
      </w:pPr>
    </w:p>
    <w:p w14:paraId="456F8A1B" w14:textId="1AEFEE61" w:rsidR="007C0E0E" w:rsidRPr="00E020FD" w:rsidRDefault="00944700" w:rsidP="00E020FD">
      <w:pPr>
        <w:pStyle w:val="Titre3"/>
        <w:rPr>
          <w:rStyle w:val="Accentuation"/>
          <w:b/>
          <w:bCs/>
          <w:lang w:val="fr-BE"/>
        </w:rPr>
      </w:pPr>
      <w:r w:rsidRPr="00E020FD">
        <w:rPr>
          <w:b/>
          <w:bCs/>
          <w:lang w:val="fr-BE"/>
        </w:rPr>
        <w:t>CE1D</w:t>
      </w:r>
      <w:r w:rsidR="007C0E0E" w:rsidRPr="00E020FD">
        <w:rPr>
          <w:b/>
          <w:bCs/>
          <w:lang w:val="fr-BE" w:bidi="nl-NL"/>
        </w:rPr>
        <w:t xml:space="preserve"> / </w:t>
      </w:r>
      <w:r w:rsidR="00E020FD" w:rsidRPr="00E020FD">
        <w:rPr>
          <w:rStyle w:val="Accentuation"/>
          <w:b/>
          <w:bCs/>
          <w:lang w:val="fr-BE"/>
        </w:rPr>
        <w:t>Athénée Provincial de La Louvière</w:t>
      </w:r>
    </w:p>
    <w:p w14:paraId="57A278AD" w14:textId="2C192C39" w:rsidR="003550E3" w:rsidRDefault="007C0E0E" w:rsidP="004F199F">
      <w:pPr>
        <w:pStyle w:val="Titre3"/>
        <w:rPr>
          <w:b/>
          <w:bCs/>
          <w:sz w:val="26"/>
          <w:szCs w:val="26"/>
          <w:lang w:val="fr-BE" w:bidi="nl-NL"/>
        </w:rPr>
      </w:pPr>
      <w:r w:rsidRPr="00944700">
        <w:rPr>
          <w:b/>
          <w:bCs/>
          <w:lang w:val="fr-BE" w:bidi="nl-NL"/>
        </w:rPr>
        <w:t xml:space="preserve"> </w:t>
      </w:r>
      <w:r w:rsidR="00944700" w:rsidRPr="00944700">
        <w:rPr>
          <w:b/>
          <w:bCs/>
          <w:sz w:val="26"/>
          <w:szCs w:val="26"/>
          <w:lang w:val="fr-BE" w:bidi="nl-NL"/>
        </w:rPr>
        <w:t>Juin 2020</w:t>
      </w:r>
    </w:p>
    <w:p w14:paraId="25BFC666" w14:textId="77777777" w:rsidR="003550E3" w:rsidRDefault="003550E3" w:rsidP="004F199F">
      <w:pPr>
        <w:pStyle w:val="Titre3"/>
        <w:rPr>
          <w:b/>
          <w:bCs/>
          <w:sz w:val="26"/>
          <w:szCs w:val="26"/>
          <w:lang w:val="fr-BE" w:bidi="nl-NL"/>
        </w:rPr>
      </w:pPr>
    </w:p>
    <w:p w14:paraId="397FCB4F" w14:textId="160AC6CB" w:rsidR="00E020FD" w:rsidRDefault="00E020FD" w:rsidP="004F199F">
      <w:pPr>
        <w:pStyle w:val="Titre3"/>
        <w:rPr>
          <w:rStyle w:val="Accentuation"/>
          <w:b/>
          <w:bCs/>
          <w:lang w:val="fr-BE"/>
        </w:rPr>
      </w:pPr>
      <w:r>
        <w:rPr>
          <w:b/>
          <w:bCs/>
          <w:sz w:val="26"/>
          <w:szCs w:val="26"/>
          <w:lang w:val="fr-BE" w:bidi="nl-NL"/>
        </w:rPr>
        <w:t xml:space="preserve">CESS / </w:t>
      </w:r>
      <w:r w:rsidRPr="00E020FD">
        <w:rPr>
          <w:rStyle w:val="Accentuation"/>
          <w:b/>
          <w:bCs/>
          <w:lang w:val="fr-BE"/>
        </w:rPr>
        <w:t>Athénée Provincial de La Louvière</w:t>
      </w:r>
    </w:p>
    <w:p w14:paraId="409D5A11" w14:textId="2C4F6BD0" w:rsidR="00E020FD" w:rsidRPr="00944700" w:rsidRDefault="00E020FD" w:rsidP="004F199F">
      <w:pPr>
        <w:pStyle w:val="Titre3"/>
        <w:rPr>
          <w:b/>
          <w:bCs/>
          <w:sz w:val="26"/>
          <w:szCs w:val="26"/>
          <w:lang w:val="fr-BE" w:bidi="nl-NL"/>
        </w:rPr>
      </w:pPr>
      <w:r>
        <w:rPr>
          <w:rStyle w:val="Accentuation"/>
          <w:b/>
          <w:bCs/>
          <w:lang w:val="fr-BE"/>
        </w:rPr>
        <w:t>Juin 2024</w:t>
      </w:r>
    </w:p>
    <w:p w14:paraId="2F8A01F6" w14:textId="77777777" w:rsidR="00944700" w:rsidRPr="00944700" w:rsidRDefault="00944700" w:rsidP="007C0E0E">
      <w:pPr>
        <w:rPr>
          <w:lang w:val="fr-BE"/>
        </w:rPr>
      </w:pPr>
    </w:p>
    <w:p w14:paraId="13AD1DDA" w14:textId="32F28965" w:rsidR="0087507A" w:rsidRPr="003550E3" w:rsidRDefault="00944700" w:rsidP="00537FE9">
      <w:pPr>
        <w:pStyle w:val="Titre2"/>
        <w:rPr>
          <w:rStyle w:val="Accentuation"/>
          <w:bCs/>
          <w:iCs w:val="0"/>
          <w:color w:val="0F6FC6" w:themeColor="accent1"/>
          <w:lang w:val="fr-BE"/>
        </w:rPr>
      </w:pPr>
      <w:r w:rsidRPr="00944700">
        <w:rPr>
          <w:lang w:val="fr-BE"/>
        </w:rPr>
        <w:t xml:space="preserve">Etudes en cours : </w:t>
      </w:r>
      <w:r w:rsidR="003550E3">
        <w:rPr>
          <w:lang w:val="fr-BE"/>
        </w:rPr>
        <w:t xml:space="preserve"> 1 ère année de </w:t>
      </w:r>
      <w:r w:rsidR="003550E3" w:rsidRPr="003550E3">
        <w:rPr>
          <w:bCs/>
          <w:lang w:val="fr-BE"/>
        </w:rPr>
        <w:t>Bachelier en Informatique</w:t>
      </w:r>
      <w:r w:rsidR="003550E3" w:rsidRPr="003550E3">
        <w:rPr>
          <w:bCs/>
          <w:lang w:val="fr-BE"/>
        </w:rPr>
        <w:br/>
        <w:t>Orientation réseaux &amp; télécommunications</w:t>
      </w:r>
      <w:r w:rsidR="003550E3">
        <w:rPr>
          <w:bCs/>
          <w:lang w:val="fr-BE"/>
        </w:rPr>
        <w:t xml:space="preserve"> </w:t>
      </w:r>
      <w:r w:rsidR="003550E3" w:rsidRPr="00944700">
        <w:rPr>
          <w:lang w:val="fr-BE" w:bidi="nl-NL"/>
        </w:rPr>
        <w:t>|</w:t>
      </w:r>
      <w:r w:rsidR="003550E3">
        <w:rPr>
          <w:lang w:val="fr-BE" w:bidi="nl-NL"/>
        </w:rPr>
        <w:t xml:space="preserve"> HEH (Mons)</w:t>
      </w:r>
    </w:p>
    <w:p w14:paraId="42BC57A0" w14:textId="77777777" w:rsidR="0087507A" w:rsidRPr="00944700" w:rsidRDefault="0087507A" w:rsidP="00944700">
      <w:pPr>
        <w:pStyle w:val="Titre2"/>
        <w:rPr>
          <w:rStyle w:val="Accentuation"/>
          <w:lang w:val="fr-BE"/>
        </w:rPr>
      </w:pP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-outtabel werkervaring"/>
      </w:tblPr>
      <w:tblGrid>
        <w:gridCol w:w="717"/>
        <w:gridCol w:w="8295"/>
      </w:tblGrid>
      <w:tr w:rsidR="005E088C" w:rsidRPr="00944700" w14:paraId="72CE74B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ADF736C" w14:textId="77777777" w:rsidR="005E088C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44FC413B" wp14:editId="1C5F504C">
                      <wp:extent cx="274320" cy="274320"/>
                      <wp:effectExtent l="0" t="0" r="0" b="0"/>
                      <wp:docPr id="21" name="Werkervaringspictogram in cirkel" descr="Werkervarings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irkel werkervaringspictogram" descr="Cirkel werkervarings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ol werkervaringspictogram" descr="Symbool werkervarings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4322BC" id="Werkervaringspictogram in cirkel" o:spid="_x0000_s1026" alt="Werkervarings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JD4B8lhEAANljAAAOAAAAAAAAAAAAAAAA&#10;AC4CAABkcnMvZTJvRG9jLnhtbFBLAQItABQABgAIAAAAIQAYauyH2QAAAAMBAAAPAAAAAAAAAAAA&#10;AAAAAPATAABkcnMvZG93bnJldi54bWxQSwUGAAAAAAQABADzAAAA9hQAAAAA&#10;">
                      <v:shape id="Cirkel werkervaringspictogram" o:spid="_x0000_s1027" alt="Cirkel werkervarings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ol werkervaringspictogram" o:spid="_x0000_s1028" alt="Symbool werkervaringspictogram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95BD386" w14:textId="24304B1C" w:rsidR="005E088C" w:rsidRPr="00944700" w:rsidRDefault="00944700" w:rsidP="0004158B">
            <w:pPr>
              <w:pStyle w:val="Titre1"/>
              <w:rPr>
                <w:lang w:val="fr-BE"/>
              </w:rPr>
            </w:pPr>
            <w:r w:rsidRPr="00944700">
              <w:rPr>
                <w:lang w:val="fr-BE"/>
              </w:rPr>
              <w:t>Expérience</w:t>
            </w:r>
          </w:p>
        </w:tc>
      </w:tr>
    </w:tbl>
    <w:p w14:paraId="710FDA61" w14:textId="05B6D6D0" w:rsidR="00CE4927" w:rsidRDefault="00944700" w:rsidP="006F2E1B">
      <w:pPr>
        <w:pStyle w:val="Titre2"/>
        <w:rPr>
          <w:rStyle w:val="Accentuation"/>
          <w:lang w:val="fr-BE"/>
        </w:rPr>
      </w:pPr>
      <w:r>
        <w:rPr>
          <w:lang w:val="fr-BE"/>
        </w:rPr>
        <w:t xml:space="preserve"> </w:t>
      </w:r>
      <w:bookmarkStart w:id="0" w:name="_Hlk169211121"/>
      <w:r>
        <w:rPr>
          <w:lang w:val="fr-BE"/>
        </w:rPr>
        <w:t xml:space="preserve">Job étudiant : </w:t>
      </w:r>
      <w:bookmarkEnd w:id="0"/>
      <w:r>
        <w:rPr>
          <w:lang w:val="fr-BE"/>
        </w:rPr>
        <w:t>préparateur de commande</w:t>
      </w:r>
      <w:r w:rsidR="00277ABD">
        <w:rPr>
          <w:lang w:val="fr-BE"/>
        </w:rPr>
        <w:t>s</w:t>
      </w:r>
      <w:r w:rsidR="005E088C" w:rsidRPr="00944700">
        <w:rPr>
          <w:lang w:val="fr-BE" w:bidi="nl-NL"/>
        </w:rPr>
        <w:t xml:space="preserve">| </w:t>
      </w:r>
      <w:r>
        <w:rPr>
          <w:rStyle w:val="Accentuation"/>
          <w:lang w:val="fr-BE"/>
        </w:rPr>
        <w:t>S</w:t>
      </w:r>
      <w:r w:rsidR="00E729C6">
        <w:rPr>
          <w:rStyle w:val="Accentuation"/>
          <w:lang w:val="fr-BE"/>
        </w:rPr>
        <w:t>ODITRA</w:t>
      </w:r>
      <w:r>
        <w:rPr>
          <w:rStyle w:val="Accentuation"/>
          <w:lang w:val="fr-BE"/>
        </w:rPr>
        <w:t xml:space="preserve"> </w:t>
      </w:r>
      <w:proofErr w:type="spellStart"/>
      <w:r>
        <w:rPr>
          <w:rStyle w:val="Accentuation"/>
          <w:lang w:val="fr-BE"/>
        </w:rPr>
        <w:t>Logistic</w:t>
      </w:r>
      <w:r w:rsidR="00C73814">
        <w:rPr>
          <w:rStyle w:val="Accentuation"/>
          <w:lang w:val="fr-BE"/>
        </w:rPr>
        <w:t>s</w:t>
      </w:r>
      <w:proofErr w:type="spellEnd"/>
      <w:r w:rsidR="00C73814">
        <w:rPr>
          <w:rStyle w:val="Accentuation"/>
          <w:lang w:val="fr-BE"/>
        </w:rPr>
        <w:t xml:space="preserve"> (Nivelles)</w:t>
      </w:r>
      <w:r w:rsidR="00CE4927">
        <w:rPr>
          <w:rStyle w:val="Accentuation"/>
          <w:lang w:val="fr-BE"/>
        </w:rPr>
        <w:t xml:space="preserve"> </w:t>
      </w:r>
      <w:r w:rsidR="00296F29">
        <w:rPr>
          <w:rStyle w:val="Accentuation"/>
          <w:lang w:val="fr-BE"/>
        </w:rPr>
        <w:t>a</w:t>
      </w:r>
      <w:r w:rsidR="00CE4927">
        <w:rPr>
          <w:rStyle w:val="Accentuation"/>
          <w:lang w:val="fr-BE"/>
        </w:rPr>
        <w:t>oût 2022</w:t>
      </w:r>
    </w:p>
    <w:p w14:paraId="7D85985F" w14:textId="20582854" w:rsidR="0087507A" w:rsidRPr="00CE4927" w:rsidRDefault="006F2E1B" w:rsidP="006F2E1B">
      <w:pPr>
        <w:pStyle w:val="Titre2"/>
        <w:rPr>
          <w:iCs/>
          <w:color w:val="276DBB" w:themeColor="text2" w:themeTint="BF"/>
          <w:lang w:val="fr-BE"/>
        </w:rPr>
      </w:pPr>
      <w:r>
        <w:rPr>
          <w:lang w:val="fr-BE"/>
        </w:rPr>
        <w:t xml:space="preserve">Job étudiant : </w:t>
      </w:r>
      <w:r w:rsidR="00A7653C">
        <w:rPr>
          <w:lang w:val="fr-BE"/>
        </w:rPr>
        <w:t>Magasinier</w:t>
      </w:r>
      <w:r w:rsidR="00AC4B64">
        <w:rPr>
          <w:lang w:val="fr-BE"/>
        </w:rPr>
        <w:t xml:space="preserve"> </w:t>
      </w:r>
      <w:r w:rsidR="00AC4B64" w:rsidRPr="00944700">
        <w:rPr>
          <w:lang w:val="fr-BE" w:bidi="nl-NL"/>
        </w:rPr>
        <w:t>|</w:t>
      </w:r>
      <w:proofErr w:type="spellStart"/>
      <w:r w:rsidR="007764DE">
        <w:rPr>
          <w:lang w:val="fr-BE" w:bidi="nl-NL"/>
        </w:rPr>
        <w:t>Mercatino</w:t>
      </w:r>
      <w:proofErr w:type="spellEnd"/>
      <w:r w:rsidR="007764DE">
        <w:rPr>
          <w:lang w:val="fr-BE" w:bidi="nl-NL"/>
        </w:rPr>
        <w:t xml:space="preserve"> (La Louvière)</w:t>
      </w:r>
      <w:r w:rsidR="00E15737">
        <w:rPr>
          <w:lang w:val="fr-BE" w:bidi="nl-NL"/>
        </w:rPr>
        <w:t xml:space="preserve"> 2023-2024</w:t>
      </w:r>
    </w:p>
    <w:p w14:paraId="3EEFDE04" w14:textId="226D3A3C" w:rsidR="00AA3CA8" w:rsidRDefault="00AA3CA8" w:rsidP="006F2E1B">
      <w:pPr>
        <w:pStyle w:val="Titre2"/>
        <w:rPr>
          <w:lang w:val="fr-BE" w:bidi="nl-NL"/>
        </w:rPr>
      </w:pPr>
      <w:r>
        <w:rPr>
          <w:lang w:val="fr-BE" w:bidi="nl-NL"/>
        </w:rPr>
        <w:t xml:space="preserve">Job étudiant : Préparation au rayon Traiteur </w:t>
      </w:r>
      <w:r w:rsidRPr="00944700">
        <w:rPr>
          <w:lang w:val="fr-BE" w:bidi="nl-NL"/>
        </w:rPr>
        <w:t>|</w:t>
      </w:r>
      <w:r>
        <w:rPr>
          <w:lang w:val="fr-BE" w:bidi="nl-NL"/>
        </w:rPr>
        <w:t xml:space="preserve"> Cora (La Louvière) </w:t>
      </w:r>
      <w:r w:rsidR="00296F29">
        <w:rPr>
          <w:lang w:val="fr-BE" w:bidi="nl-NL"/>
        </w:rPr>
        <w:t>a</w:t>
      </w:r>
      <w:r w:rsidR="00CE4927">
        <w:rPr>
          <w:lang w:val="fr-BE" w:bidi="nl-NL"/>
        </w:rPr>
        <w:t>oût</w:t>
      </w:r>
      <w:r w:rsidR="00296F29">
        <w:rPr>
          <w:lang w:val="fr-BE" w:bidi="nl-NL"/>
        </w:rPr>
        <w:t xml:space="preserve"> et septembre</w:t>
      </w:r>
      <w:r w:rsidR="00CE4927">
        <w:rPr>
          <w:lang w:val="fr-BE" w:bidi="nl-NL"/>
        </w:rPr>
        <w:t xml:space="preserve"> 20</w:t>
      </w:r>
      <w:r w:rsidR="00296F29">
        <w:rPr>
          <w:lang w:val="fr-BE" w:bidi="nl-NL"/>
        </w:rPr>
        <w:t>24</w:t>
      </w:r>
    </w:p>
    <w:p w14:paraId="1DD2CF15" w14:textId="23C5B885" w:rsidR="00296F29" w:rsidRDefault="00296F29" w:rsidP="006F2E1B">
      <w:pPr>
        <w:pStyle w:val="Titre2"/>
        <w:rPr>
          <w:lang w:val="fr-BE" w:bidi="nl-NL"/>
        </w:rPr>
      </w:pPr>
      <w:r>
        <w:rPr>
          <w:lang w:val="fr-BE" w:bidi="nl-NL"/>
        </w:rPr>
        <w:t xml:space="preserve">Job étudiant : Commis de Salle </w:t>
      </w:r>
    </w:p>
    <w:p w14:paraId="621BB5DD" w14:textId="77777777" w:rsidR="00296F29" w:rsidRPr="00944700" w:rsidRDefault="00296F29" w:rsidP="006F2E1B">
      <w:pPr>
        <w:pStyle w:val="Titre2"/>
        <w:rPr>
          <w:lang w:val="fr-BE"/>
        </w:rPr>
      </w:pPr>
    </w:p>
    <w:tbl>
      <w:tblPr>
        <w:tblStyle w:val="Grilledutableau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717"/>
        <w:gridCol w:w="8295"/>
      </w:tblGrid>
      <w:tr w:rsidR="00143224" w:rsidRPr="00944700" w14:paraId="7CA679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1A1C792" w14:textId="77777777" w:rsidR="00143224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0F98419D" wp14:editId="5F19DAE2">
                      <wp:extent cx="274320" cy="274320"/>
                      <wp:effectExtent l="0" t="0" r="0" b="0"/>
                      <wp:docPr id="24" name="Vaardighedenpictogram in cirkel" descr="Vaardighede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irckel vaardighedenpictogram" descr="Circke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Deel 1 symbool vaardighedenpictogram" descr="Deel 1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Deel 2 symbool vaardighedenpictogram" descr="Deel 2 symbool vaardighedenpictogram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Deel 3 symbool vaardighedenpictogram" descr="Deel 3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Deel 4 symbool vaardighedenpictogram" descr="Deel 4 symbool vaardighed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C456D4" id="Vaardighedenpictogram in cirkel" o:spid="_x0000_s1026" alt="Vaardigheden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DRtOypA&#10;IQAA4s0AAA4AAAAAAAAAAAAAAAAALgIAAGRycy9lMm9Eb2MueG1sUEsBAi0AFAAGAAgAAAAhABhq&#10;7IfZAAAAAwEAAA8AAAAAAAAAAAAAAAAAmiMAAGRycy9kb3ducmV2LnhtbFBLBQYAAAAABAAEAPMA&#10;AACgJAAAAAA=&#10;">
                      <v:shape id="Circkel vaardighedenpictogram" o:spid="_x0000_s1027" alt="Circkel vaardighed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Deel 1 symbool vaardighedenpictogram" o:spid="_x0000_s1028" alt="Deel 1 symbool vaardighedenpictogram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Deel 2 symbool vaardighedenpictogram" o:spid="_x0000_s1029" alt="Deel 2 symbool vaardighedenpictogram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Deel 3 symbool vaardighedenpictogram" o:spid="_x0000_s1030" alt="Deel 3 symbool vaardighedenpictogram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Deel 4 symbool vaardighedenpictogram" o:spid="_x0000_s1031" alt="Deel 4 symbool vaardighedenpictogram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671F3E6" w14:textId="6A4D443B" w:rsidR="00143224" w:rsidRPr="00944700" w:rsidRDefault="00C73814" w:rsidP="00AD6216">
            <w:pPr>
              <w:pStyle w:val="Titre1"/>
              <w:rPr>
                <w:lang w:val="fr-BE"/>
              </w:rPr>
            </w:pPr>
            <w:r>
              <w:rPr>
                <w:lang w:val="fr-BE"/>
              </w:rPr>
              <w:t>C</w:t>
            </w:r>
            <w:r>
              <w:t>ompét</w:t>
            </w:r>
            <w:r w:rsidR="00E729C6">
              <w:t>E</w:t>
            </w:r>
            <w:r>
              <w:t xml:space="preserve">nces </w:t>
            </w:r>
          </w:p>
        </w:tc>
      </w:tr>
    </w:tbl>
    <w:tbl>
      <w:tblPr>
        <w:tblStyle w:val="Grilledetableauclair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4130"/>
        <w:gridCol w:w="4176"/>
      </w:tblGrid>
      <w:tr w:rsidR="00143224" w:rsidRPr="0087507A" w14:paraId="528CB18F" w14:textId="77777777" w:rsidTr="00565B06">
        <w:tc>
          <w:tcPr>
            <w:tcW w:w="4320" w:type="dxa"/>
          </w:tcPr>
          <w:p w14:paraId="198E01C7" w14:textId="15DBB106" w:rsidR="00143224" w:rsidRPr="00944700" w:rsidRDefault="00C73814" w:rsidP="00565B06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 xml:space="preserve">Bon </w:t>
            </w:r>
            <w:r w:rsidR="00E729C6">
              <w:rPr>
                <w:lang w:val="fr-BE"/>
              </w:rPr>
              <w:t xml:space="preserve">contact </w:t>
            </w:r>
            <w:r>
              <w:rPr>
                <w:lang w:val="fr-BE"/>
              </w:rPr>
              <w:t>avec les personnes</w:t>
            </w:r>
          </w:p>
          <w:p w14:paraId="73DD1B42" w14:textId="77777777" w:rsidR="00316CE4" w:rsidRDefault="00C73814" w:rsidP="00316CE4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Organisé</w:t>
            </w:r>
          </w:p>
          <w:p w14:paraId="77E6F067" w14:textId="39DCCC4A" w:rsidR="00C73814" w:rsidRPr="00944700" w:rsidRDefault="00C73814" w:rsidP="00316CE4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Bonnes connaissances en informatique</w:t>
            </w:r>
          </w:p>
        </w:tc>
        <w:tc>
          <w:tcPr>
            <w:tcW w:w="4320" w:type="dxa"/>
            <w:tcMar>
              <w:left w:w="576" w:type="dxa"/>
            </w:tcMar>
          </w:tcPr>
          <w:p w14:paraId="71A199B3" w14:textId="2F909FCC" w:rsidR="00143224" w:rsidRPr="00944700" w:rsidRDefault="00C73814" w:rsidP="00565B06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Sérieux dans le travail</w:t>
            </w:r>
          </w:p>
          <w:p w14:paraId="5F9252A6" w14:textId="2C4EC161" w:rsidR="00F904FC" w:rsidRPr="00944700" w:rsidRDefault="0087507A" w:rsidP="00565B06">
            <w:pPr>
              <w:pStyle w:val="Listepuces"/>
              <w:spacing w:after="80"/>
              <w:rPr>
                <w:lang w:val="fr-BE"/>
              </w:rPr>
            </w:pPr>
            <w:r>
              <w:rPr>
                <w:lang w:val="fr-BE"/>
              </w:rPr>
              <w:t>Souriant</w:t>
            </w:r>
          </w:p>
          <w:p w14:paraId="4F08A755" w14:textId="77777777" w:rsidR="00F904FC" w:rsidRPr="0087507A" w:rsidRDefault="0087507A" w:rsidP="00565B06">
            <w:pPr>
              <w:pStyle w:val="Listepuces"/>
              <w:spacing w:after="80"/>
              <w:rPr>
                <w:lang w:val="en-GB"/>
              </w:rPr>
            </w:pPr>
            <w:r>
              <w:rPr>
                <w:lang w:val="fr-BE"/>
              </w:rPr>
              <w:t>Perfectionniste</w:t>
            </w:r>
          </w:p>
          <w:p w14:paraId="0B79966E" w14:textId="40657B79" w:rsidR="0087507A" w:rsidRPr="0087507A" w:rsidRDefault="0087507A" w:rsidP="0087507A">
            <w:pPr>
              <w:pStyle w:val="Listepuces"/>
              <w:numPr>
                <w:ilvl w:val="0"/>
                <w:numId w:val="0"/>
              </w:numPr>
              <w:spacing w:after="80"/>
              <w:ind w:left="360"/>
              <w:rPr>
                <w:lang w:val="en-GB"/>
              </w:rPr>
            </w:pPr>
          </w:p>
        </w:tc>
      </w:tr>
    </w:tbl>
    <w:tbl>
      <w:tblPr>
        <w:tblStyle w:val="Grilledutableau"/>
        <w:tblW w:w="5425" w:type="pct"/>
        <w:tblInd w:w="-7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 bovenste tabel bevat de koptekst voor vaardigheden, de onderste tabel de lijst met vaardigheden en de onderste tabel activiteiten"/>
      </w:tblPr>
      <w:tblGrid>
        <w:gridCol w:w="721"/>
        <w:gridCol w:w="8291"/>
      </w:tblGrid>
      <w:tr w:rsidR="00AC7C34" w:rsidRPr="00944700" w14:paraId="432159F1" w14:textId="77777777" w:rsidTr="0087507A">
        <w:tc>
          <w:tcPr>
            <w:tcW w:w="721" w:type="dxa"/>
            <w:tcMar>
              <w:right w:w="216" w:type="dxa"/>
            </w:tcMar>
            <w:vAlign w:val="bottom"/>
          </w:tcPr>
          <w:p w14:paraId="7A848C3E" w14:textId="465B4CA2" w:rsidR="00AC7C34" w:rsidRPr="00944700" w:rsidRDefault="00075B13" w:rsidP="00075B13">
            <w:pPr>
              <w:pStyle w:val="Pictogrammen"/>
              <w:rPr>
                <w:lang w:val="fr-BE"/>
              </w:rPr>
            </w:pPr>
            <w:r w:rsidRPr="00944700">
              <w:rPr>
                <w:noProof/>
                <w:lang w:val="fr-BE" w:bidi="nl-NL"/>
              </w:rPr>
              <mc:AlternateContent>
                <mc:Choice Requires="wpg">
                  <w:drawing>
                    <wp:inline distT="0" distB="0" distL="0" distR="0" wp14:anchorId="7DEEE870" wp14:editId="515816CF">
                      <wp:extent cx="274320" cy="274320"/>
                      <wp:effectExtent l="0" t="0" r="0" b="0"/>
                      <wp:docPr id="46" name="Activiteitenpictogram in cirkel" descr="Activiteite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irkel activiteitenpictogram" descr="Cirke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Deel 1 symbool activiteitenpictogram" descr="Deel 1 symboo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Deel 2 symbool activiteitenpictogram" descr="Deel 2 symboo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Deel 3 symbool activiteitenpictogram" descr="Deel 3 symbool activiteitenpictogram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9121A5" id="Activiteitenpictogram in cirkel" o:spid="_x0000_s1026" alt="Activiteitenpictogram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q+98lKoQAAC/eAAADgAAAAAAAAAAAAAAAAAuAgAAZHJz&#10;L2Uyb0RvYy54bWxQSwECLQAUAAYACAAAACEAGGrsh9kAAAADAQAADwAAAAAAAAAAAAAAAAAEEwAA&#10;ZHJzL2Rvd25yZXYueG1sUEsFBgAAAAAEAAQA8wAAAAoUAAAAAA==&#10;">
                      <v:shape id="Cirkel activiteitenpictogram" o:spid="_x0000_s1027" alt="Cirkel activiteit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Deel 1 symbool activiteitenpictogram" o:spid="_x0000_s1028" alt="Deel 1 symbool activiteitenpictogram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Deel 2 symbool activiteitenpictogram" o:spid="_x0000_s1029" alt="Deel 2 symbool activiteitenpictogram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Deel 3 symbool activiteitenpictogram" o:spid="_x0000_s1030" alt="Deel 3 symbool activiteitenpictogram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4A0529CC" w14:textId="098B14E5" w:rsidR="0087507A" w:rsidRPr="00944700" w:rsidRDefault="0087507A" w:rsidP="00AD6216">
            <w:pPr>
              <w:pStyle w:val="Titre1"/>
              <w:rPr>
                <w:lang w:val="fr-BE"/>
              </w:rPr>
            </w:pPr>
            <w:r w:rsidRPr="00E54915">
              <w:rPr>
                <w:color w:val="auto"/>
                <w:lang w:val="fr-BE"/>
              </w:rPr>
              <w:t>Activités</w:t>
            </w:r>
            <w:r>
              <w:rPr>
                <w:lang w:val="fr-BE"/>
              </w:rPr>
              <w:t xml:space="preserve"> et loisirs</w:t>
            </w:r>
          </w:p>
        </w:tc>
      </w:tr>
    </w:tbl>
    <w:p w14:paraId="7EB7DB2B" w14:textId="08F9C4B7" w:rsidR="00F16059" w:rsidRDefault="00B93C90" w:rsidP="00F16059">
      <w:pPr>
        <w:pStyle w:val="Listepuces"/>
        <w:rPr>
          <w:lang w:val="fr-BE"/>
        </w:rPr>
      </w:pPr>
      <w:r>
        <w:rPr>
          <w:lang w:val="fr-BE"/>
        </w:rPr>
        <w:t>Tennis</w:t>
      </w:r>
    </w:p>
    <w:p w14:paraId="21C7C3A4" w14:textId="1FB7536B" w:rsidR="00B93C90" w:rsidRDefault="00B93C90" w:rsidP="00F16059">
      <w:pPr>
        <w:pStyle w:val="Listepuces"/>
        <w:rPr>
          <w:lang w:val="fr-BE"/>
        </w:rPr>
      </w:pPr>
      <w:r>
        <w:rPr>
          <w:lang w:val="fr-BE"/>
        </w:rPr>
        <w:t>Danse (Bachata</w:t>
      </w:r>
      <w:r w:rsidR="00AD0571">
        <w:rPr>
          <w:lang w:val="fr-BE"/>
        </w:rPr>
        <w:t>, Salsa, Kizomba)</w:t>
      </w:r>
    </w:p>
    <w:p w14:paraId="658F94A8" w14:textId="3FCF8718" w:rsidR="00AD0571" w:rsidRDefault="00AD0571" w:rsidP="00F16059">
      <w:pPr>
        <w:pStyle w:val="Listepuces"/>
        <w:rPr>
          <w:lang w:val="fr-BE"/>
        </w:rPr>
      </w:pPr>
      <w:r>
        <w:rPr>
          <w:lang w:val="fr-BE"/>
        </w:rPr>
        <w:t>Théâtre</w:t>
      </w:r>
    </w:p>
    <w:p w14:paraId="6ADD2608" w14:textId="1A1C80B6" w:rsidR="00AD0571" w:rsidRPr="00944700" w:rsidRDefault="00AD0571" w:rsidP="00F16059">
      <w:pPr>
        <w:pStyle w:val="Listepuces"/>
        <w:rPr>
          <w:lang w:val="fr-BE"/>
        </w:rPr>
      </w:pPr>
      <w:r>
        <w:rPr>
          <w:lang w:val="fr-BE"/>
        </w:rPr>
        <w:t>Photographie</w:t>
      </w:r>
    </w:p>
    <w:p w14:paraId="3C1D3645" w14:textId="1DBF9CFA" w:rsidR="0087507A" w:rsidRDefault="0087507A" w:rsidP="0087507A">
      <w:pPr>
        <w:pStyle w:val="Titre1"/>
      </w:pPr>
      <w:r w:rsidRPr="00944700">
        <w:rPr>
          <w:noProof/>
          <w:lang w:val="fr-BE" w:bidi="nl-N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193697" wp14:editId="094CF4CD">
                <wp:simplePos x="0" y="0"/>
                <wp:positionH relativeFrom="column">
                  <wp:posOffset>-438150</wp:posOffset>
                </wp:positionH>
                <wp:positionV relativeFrom="paragraph">
                  <wp:posOffset>112829</wp:posOffset>
                </wp:positionV>
                <wp:extent cx="274320" cy="274320"/>
                <wp:effectExtent l="0" t="0" r="0" b="0"/>
                <wp:wrapTight wrapText="bothSides">
                  <wp:wrapPolygon edited="0">
                    <wp:start x="3000" y="0"/>
                    <wp:lineTo x="0" y="3000"/>
                    <wp:lineTo x="0" y="16500"/>
                    <wp:lineTo x="1500" y="19500"/>
                    <wp:lineTo x="18000" y="19500"/>
                    <wp:lineTo x="19500" y="16500"/>
                    <wp:lineTo x="19500" y="4500"/>
                    <wp:lineTo x="18000" y="0"/>
                    <wp:lineTo x="3000" y="0"/>
                  </wp:wrapPolygon>
                </wp:wrapTight>
                <wp:docPr id="278634456" name="Vaardighedenpictogram in cirkel" descr="Vaardighedenpictogram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939342455" name="Circkel vaardighedenpictogram" descr="Circkel vaardighedenpictogram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5316619" name="Deel 1 symbool vaardighedenpictogram" descr="Deel 1 symbool vaardighedenpictogram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2574330" name="Deel 2 symbool vaardighedenpictogram" descr="Deel 2 symbool vaardighedenpictogram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297576" name="Deel 3 symbool vaardighedenpictogram" descr="Deel 3 symbool vaardighedenpictogram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1139150" name="Deel 4 symbool vaardighedenpictogram" descr="Deel 4 symbool vaardighedenpictogram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C0661" id="Vaardighedenpictogram in cirkel" o:spid="_x0000_s1026" alt="Vaardighedenpictogram" style="position:absolute;margin-left:-34.5pt;margin-top:8.9pt;width:21.6pt;height:21.6pt;z-index:-25165824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">
                <v:shape id="Circkel vaardighedenpictogram" o:spid="_x0000_s1027" alt="Circkel vaardighedenpictogram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f6fc6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Deel 1 symbool vaardighedenpictogram" o:spid="_x0000_s1028" alt="Deel 1 symbool vaardighedenpictogram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Deel 2 symbool vaardighedenpictogram" o:spid="_x0000_s1029" alt="Deel 2 symbool vaardighedenpictogram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Deel 3 symbool vaardighedenpictogram" o:spid="_x0000_s1030" alt="Deel 3 symbool vaardighedenpictogram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Deel 4 symbool vaardighedenpictogram" o:spid="_x0000_s1031" alt="Deel 4 symbool vaardighedenpictogram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wrap type="tight"/>
              </v:group>
            </w:pict>
          </mc:Fallback>
        </mc:AlternateContent>
      </w:r>
      <w:r>
        <w:t xml:space="preserve">Langues </w:t>
      </w:r>
    </w:p>
    <w:p w14:paraId="47B7BD72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Français : langue maternelle</w:t>
      </w:r>
    </w:p>
    <w:p w14:paraId="6EEBAA15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Anglais : 5 h /semaine</w:t>
      </w:r>
    </w:p>
    <w:p w14:paraId="61E8E881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Néerlandais : 4 h /semaine</w:t>
      </w:r>
    </w:p>
    <w:p w14:paraId="3F2C86E3" w14:textId="77777777" w:rsidR="0087507A" w:rsidRDefault="0087507A" w:rsidP="0087507A">
      <w:pPr>
        <w:pStyle w:val="Paragraphedeliste"/>
        <w:numPr>
          <w:ilvl w:val="0"/>
          <w:numId w:val="17"/>
        </w:numPr>
        <w:spacing w:after="160"/>
        <w:rPr>
          <w:lang w:val="fr-BE"/>
        </w:rPr>
      </w:pPr>
      <w:r>
        <w:rPr>
          <w:lang w:val="fr-BE"/>
        </w:rPr>
        <w:t>Italien : au cours du soir – 3</w:t>
      </w:r>
      <w:r>
        <w:rPr>
          <w:vertAlign w:val="superscript"/>
          <w:lang w:val="fr-BE"/>
        </w:rPr>
        <w:t>ème</w:t>
      </w:r>
      <w:r>
        <w:rPr>
          <w:lang w:val="fr-BE"/>
        </w:rPr>
        <w:t xml:space="preserve"> module</w:t>
      </w:r>
    </w:p>
    <w:p w14:paraId="2C55772B" w14:textId="507AEF46" w:rsidR="0087507A" w:rsidRPr="0087507A" w:rsidRDefault="0087507A" w:rsidP="0087507A">
      <w:pPr>
        <w:rPr>
          <w:lang w:val="fr-BE"/>
        </w:rPr>
      </w:pPr>
    </w:p>
    <w:sectPr w:rsidR="0087507A" w:rsidRPr="0087507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B5F60" w14:textId="77777777" w:rsidR="00624B59" w:rsidRDefault="00624B59" w:rsidP="00F534FB">
      <w:pPr>
        <w:spacing w:after="0"/>
      </w:pPr>
      <w:r>
        <w:separator/>
      </w:r>
    </w:p>
  </w:endnote>
  <w:endnote w:type="continuationSeparator" w:id="0">
    <w:p w14:paraId="48A41B76" w14:textId="77777777" w:rsidR="00624B59" w:rsidRDefault="00624B59" w:rsidP="00F534FB">
      <w:pPr>
        <w:spacing w:after="0"/>
      </w:pPr>
      <w:r>
        <w:continuationSeparator/>
      </w:r>
    </w:p>
  </w:endnote>
  <w:endnote w:type="continuationNotice" w:id="1">
    <w:p w14:paraId="54B8BB18" w14:textId="77777777" w:rsidR="00624B59" w:rsidRDefault="00624B5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D15C4" w14:textId="77777777" w:rsidR="00624B59" w:rsidRDefault="00624B59" w:rsidP="00F534FB">
      <w:pPr>
        <w:spacing w:after="0"/>
      </w:pPr>
      <w:r>
        <w:separator/>
      </w:r>
    </w:p>
  </w:footnote>
  <w:footnote w:type="continuationSeparator" w:id="0">
    <w:p w14:paraId="3B6BE9ED" w14:textId="77777777" w:rsidR="00624B59" w:rsidRDefault="00624B59" w:rsidP="00F534FB">
      <w:pPr>
        <w:spacing w:after="0"/>
      </w:pPr>
      <w:r>
        <w:continuationSeparator/>
      </w:r>
    </w:p>
  </w:footnote>
  <w:footnote w:type="continuationNotice" w:id="1">
    <w:p w14:paraId="547A7569" w14:textId="77777777" w:rsidR="00624B59" w:rsidRDefault="00624B5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CB794F"/>
    <w:multiLevelType w:val="hybridMultilevel"/>
    <w:tmpl w:val="50D6754E"/>
    <w:lvl w:ilvl="0" w:tplc="0D689C0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25BFD"/>
    <w:multiLevelType w:val="hybridMultilevel"/>
    <w:tmpl w:val="6784A49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6424863">
    <w:abstractNumId w:val="9"/>
  </w:num>
  <w:num w:numId="2" w16cid:durableId="1067335310">
    <w:abstractNumId w:val="9"/>
    <w:lvlOverride w:ilvl="0">
      <w:startOverride w:val="1"/>
    </w:lvlOverride>
  </w:num>
  <w:num w:numId="3" w16cid:durableId="499005131">
    <w:abstractNumId w:val="10"/>
  </w:num>
  <w:num w:numId="4" w16cid:durableId="748621250">
    <w:abstractNumId w:val="14"/>
  </w:num>
  <w:num w:numId="5" w16cid:durableId="76706517">
    <w:abstractNumId w:val="8"/>
  </w:num>
  <w:num w:numId="6" w16cid:durableId="754594256">
    <w:abstractNumId w:val="7"/>
  </w:num>
  <w:num w:numId="7" w16cid:durableId="2039311648">
    <w:abstractNumId w:val="6"/>
  </w:num>
  <w:num w:numId="8" w16cid:durableId="1731920272">
    <w:abstractNumId w:val="5"/>
  </w:num>
  <w:num w:numId="9" w16cid:durableId="439451038">
    <w:abstractNumId w:val="4"/>
  </w:num>
  <w:num w:numId="10" w16cid:durableId="447893048">
    <w:abstractNumId w:val="3"/>
  </w:num>
  <w:num w:numId="11" w16cid:durableId="1380088147">
    <w:abstractNumId w:val="2"/>
  </w:num>
  <w:num w:numId="12" w16cid:durableId="519971375">
    <w:abstractNumId w:val="1"/>
  </w:num>
  <w:num w:numId="13" w16cid:durableId="1658995270">
    <w:abstractNumId w:val="0"/>
  </w:num>
  <w:num w:numId="14" w16cid:durableId="364868625">
    <w:abstractNumId w:val="13"/>
  </w:num>
  <w:num w:numId="15" w16cid:durableId="1552234038">
    <w:abstractNumId w:val="11"/>
  </w:num>
  <w:num w:numId="16" w16cid:durableId="1149176834">
    <w:abstractNumId w:val="12"/>
  </w:num>
  <w:num w:numId="17" w16cid:durableId="6355708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DA"/>
    <w:rsid w:val="00002750"/>
    <w:rsid w:val="00004D4E"/>
    <w:rsid w:val="000103B0"/>
    <w:rsid w:val="00011895"/>
    <w:rsid w:val="00013818"/>
    <w:rsid w:val="00024730"/>
    <w:rsid w:val="000348ED"/>
    <w:rsid w:val="00040CF1"/>
    <w:rsid w:val="0004158B"/>
    <w:rsid w:val="00044D8C"/>
    <w:rsid w:val="00051DFD"/>
    <w:rsid w:val="00056FE7"/>
    <w:rsid w:val="000570FF"/>
    <w:rsid w:val="00057244"/>
    <w:rsid w:val="00057ACE"/>
    <w:rsid w:val="00060205"/>
    <w:rsid w:val="00061C1E"/>
    <w:rsid w:val="0006454B"/>
    <w:rsid w:val="00075B13"/>
    <w:rsid w:val="00075ED2"/>
    <w:rsid w:val="0008599A"/>
    <w:rsid w:val="00092692"/>
    <w:rsid w:val="00096203"/>
    <w:rsid w:val="000A0229"/>
    <w:rsid w:val="000A74D1"/>
    <w:rsid w:val="000E24AC"/>
    <w:rsid w:val="000E4A73"/>
    <w:rsid w:val="000E615B"/>
    <w:rsid w:val="000F79EA"/>
    <w:rsid w:val="001127E5"/>
    <w:rsid w:val="00115B4E"/>
    <w:rsid w:val="00134F92"/>
    <w:rsid w:val="00137DC1"/>
    <w:rsid w:val="00143224"/>
    <w:rsid w:val="00145B33"/>
    <w:rsid w:val="001468F3"/>
    <w:rsid w:val="00152C3A"/>
    <w:rsid w:val="001539C4"/>
    <w:rsid w:val="00155380"/>
    <w:rsid w:val="00162BEE"/>
    <w:rsid w:val="00171BDA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6BA1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702C"/>
    <w:rsid w:val="00275C94"/>
    <w:rsid w:val="00277638"/>
    <w:rsid w:val="00277ABD"/>
    <w:rsid w:val="002804BC"/>
    <w:rsid w:val="0028164F"/>
    <w:rsid w:val="002823BE"/>
    <w:rsid w:val="00292FC1"/>
    <w:rsid w:val="00296F29"/>
    <w:rsid w:val="00297092"/>
    <w:rsid w:val="00297ED0"/>
    <w:rsid w:val="002A296D"/>
    <w:rsid w:val="002A4EDA"/>
    <w:rsid w:val="002B01E3"/>
    <w:rsid w:val="002B3FC8"/>
    <w:rsid w:val="002F10E7"/>
    <w:rsid w:val="002F69E4"/>
    <w:rsid w:val="00300A98"/>
    <w:rsid w:val="0030724A"/>
    <w:rsid w:val="00316CE4"/>
    <w:rsid w:val="00316D30"/>
    <w:rsid w:val="003201EA"/>
    <w:rsid w:val="00323C3F"/>
    <w:rsid w:val="003279A4"/>
    <w:rsid w:val="00327D88"/>
    <w:rsid w:val="00337114"/>
    <w:rsid w:val="0034396C"/>
    <w:rsid w:val="0035004C"/>
    <w:rsid w:val="003550E3"/>
    <w:rsid w:val="003571C8"/>
    <w:rsid w:val="00383057"/>
    <w:rsid w:val="0039703C"/>
    <w:rsid w:val="003974BB"/>
    <w:rsid w:val="003A091E"/>
    <w:rsid w:val="003A199B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37FE9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7722"/>
    <w:rsid w:val="006104FF"/>
    <w:rsid w:val="00614B7C"/>
    <w:rsid w:val="0062239B"/>
    <w:rsid w:val="00624B59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2E1B"/>
    <w:rsid w:val="006F4D23"/>
    <w:rsid w:val="007175B9"/>
    <w:rsid w:val="007215A9"/>
    <w:rsid w:val="00722048"/>
    <w:rsid w:val="007253E8"/>
    <w:rsid w:val="00735140"/>
    <w:rsid w:val="0073645E"/>
    <w:rsid w:val="007366E5"/>
    <w:rsid w:val="00745196"/>
    <w:rsid w:val="00755346"/>
    <w:rsid w:val="007764DE"/>
    <w:rsid w:val="00776E3A"/>
    <w:rsid w:val="007850D1"/>
    <w:rsid w:val="007857C8"/>
    <w:rsid w:val="00785FEB"/>
    <w:rsid w:val="00785FF6"/>
    <w:rsid w:val="00786303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343E"/>
    <w:rsid w:val="007F71A4"/>
    <w:rsid w:val="008030EE"/>
    <w:rsid w:val="00806F37"/>
    <w:rsid w:val="00812148"/>
    <w:rsid w:val="00814B43"/>
    <w:rsid w:val="00814FA5"/>
    <w:rsid w:val="0083016A"/>
    <w:rsid w:val="00846AAE"/>
    <w:rsid w:val="00867081"/>
    <w:rsid w:val="0087507A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44700"/>
    <w:rsid w:val="00952C89"/>
    <w:rsid w:val="009540F4"/>
    <w:rsid w:val="00956B75"/>
    <w:rsid w:val="009918BB"/>
    <w:rsid w:val="009931F7"/>
    <w:rsid w:val="00994768"/>
    <w:rsid w:val="009A3F4C"/>
    <w:rsid w:val="009B4952"/>
    <w:rsid w:val="009B4BA3"/>
    <w:rsid w:val="009C63EE"/>
    <w:rsid w:val="009D0878"/>
    <w:rsid w:val="009D449D"/>
    <w:rsid w:val="009E62E6"/>
    <w:rsid w:val="009E65EC"/>
    <w:rsid w:val="009F11FF"/>
    <w:rsid w:val="009F2058"/>
    <w:rsid w:val="009F391D"/>
    <w:rsid w:val="00A02627"/>
    <w:rsid w:val="00A1144C"/>
    <w:rsid w:val="00A1329C"/>
    <w:rsid w:val="00A25023"/>
    <w:rsid w:val="00A27016"/>
    <w:rsid w:val="00A2760D"/>
    <w:rsid w:val="00A42CE4"/>
    <w:rsid w:val="00A5677B"/>
    <w:rsid w:val="00A56B81"/>
    <w:rsid w:val="00A6314E"/>
    <w:rsid w:val="00A63F58"/>
    <w:rsid w:val="00A70C61"/>
    <w:rsid w:val="00A7653C"/>
    <w:rsid w:val="00A77B4D"/>
    <w:rsid w:val="00A8052D"/>
    <w:rsid w:val="00A9077F"/>
    <w:rsid w:val="00AA04BD"/>
    <w:rsid w:val="00AA276C"/>
    <w:rsid w:val="00AA3CA8"/>
    <w:rsid w:val="00AB673E"/>
    <w:rsid w:val="00AC4B64"/>
    <w:rsid w:val="00AC7C34"/>
    <w:rsid w:val="00AD0571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055"/>
    <w:rsid w:val="00B47E1E"/>
    <w:rsid w:val="00B54661"/>
    <w:rsid w:val="00B55487"/>
    <w:rsid w:val="00B66547"/>
    <w:rsid w:val="00B73043"/>
    <w:rsid w:val="00B741EE"/>
    <w:rsid w:val="00B763B5"/>
    <w:rsid w:val="00B90654"/>
    <w:rsid w:val="00B91175"/>
    <w:rsid w:val="00B93C90"/>
    <w:rsid w:val="00BA71B3"/>
    <w:rsid w:val="00BB34BE"/>
    <w:rsid w:val="00BC0E1A"/>
    <w:rsid w:val="00BC1472"/>
    <w:rsid w:val="00BC1F6B"/>
    <w:rsid w:val="00BD2DD6"/>
    <w:rsid w:val="00BD55EE"/>
    <w:rsid w:val="00C0155C"/>
    <w:rsid w:val="00C3233C"/>
    <w:rsid w:val="00C35C81"/>
    <w:rsid w:val="00C3763A"/>
    <w:rsid w:val="00C60281"/>
    <w:rsid w:val="00C73814"/>
    <w:rsid w:val="00C779DA"/>
    <w:rsid w:val="00C814F7"/>
    <w:rsid w:val="00C81C04"/>
    <w:rsid w:val="00C91B4B"/>
    <w:rsid w:val="00C93DE1"/>
    <w:rsid w:val="00CA1ED0"/>
    <w:rsid w:val="00CA2E0A"/>
    <w:rsid w:val="00CB3192"/>
    <w:rsid w:val="00CC0C82"/>
    <w:rsid w:val="00CC1E5C"/>
    <w:rsid w:val="00CD1043"/>
    <w:rsid w:val="00CE2C76"/>
    <w:rsid w:val="00CE4927"/>
    <w:rsid w:val="00D046EF"/>
    <w:rsid w:val="00D14F4C"/>
    <w:rsid w:val="00D22E33"/>
    <w:rsid w:val="00D35BBD"/>
    <w:rsid w:val="00D36B6C"/>
    <w:rsid w:val="00D37FAD"/>
    <w:rsid w:val="00D5184A"/>
    <w:rsid w:val="00D5293C"/>
    <w:rsid w:val="00D5627D"/>
    <w:rsid w:val="00D6600D"/>
    <w:rsid w:val="00D70757"/>
    <w:rsid w:val="00D728D5"/>
    <w:rsid w:val="00D73C98"/>
    <w:rsid w:val="00D741F9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0FD"/>
    <w:rsid w:val="00E066EE"/>
    <w:rsid w:val="00E07D28"/>
    <w:rsid w:val="00E15737"/>
    <w:rsid w:val="00E30CB9"/>
    <w:rsid w:val="00E379DC"/>
    <w:rsid w:val="00E459CB"/>
    <w:rsid w:val="00E46808"/>
    <w:rsid w:val="00E54915"/>
    <w:rsid w:val="00E5521B"/>
    <w:rsid w:val="00E61D86"/>
    <w:rsid w:val="00E61FB1"/>
    <w:rsid w:val="00E63862"/>
    <w:rsid w:val="00E664EB"/>
    <w:rsid w:val="00E665C1"/>
    <w:rsid w:val="00E729C6"/>
    <w:rsid w:val="00E72DA3"/>
    <w:rsid w:val="00E82B4E"/>
    <w:rsid w:val="00E97BD9"/>
    <w:rsid w:val="00EB4CF5"/>
    <w:rsid w:val="00EE0848"/>
    <w:rsid w:val="00F02F6C"/>
    <w:rsid w:val="00F03B1E"/>
    <w:rsid w:val="00F03F2C"/>
    <w:rsid w:val="00F1202D"/>
    <w:rsid w:val="00F16059"/>
    <w:rsid w:val="00F217AB"/>
    <w:rsid w:val="00F35A06"/>
    <w:rsid w:val="00F435D3"/>
    <w:rsid w:val="00F46201"/>
    <w:rsid w:val="00F46425"/>
    <w:rsid w:val="00F5078D"/>
    <w:rsid w:val="00F534FB"/>
    <w:rsid w:val="00F56FFE"/>
    <w:rsid w:val="00F71A1C"/>
    <w:rsid w:val="00F904FC"/>
    <w:rsid w:val="00F935BF"/>
    <w:rsid w:val="00F94EB5"/>
    <w:rsid w:val="00FA4359"/>
    <w:rsid w:val="00FA4C84"/>
    <w:rsid w:val="00FB0F18"/>
    <w:rsid w:val="00FC7C45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E27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76DBB" w:themeColor="text2" w:themeTint="BF"/>
        <w:sz w:val="22"/>
        <w:szCs w:val="22"/>
        <w:lang w:val="nl-N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itre1">
    <w:name w:val="heading 1"/>
    <w:basedOn w:val="Normal"/>
    <w:link w:val="Titre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7406D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F6FC6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7406D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7406D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ntactgegevens">
    <w:name w:val="Contactgegevens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4037EF"/>
    <w:rPr>
      <w:rFonts w:asciiTheme="majorHAnsi" w:eastAsiaTheme="majorEastAsia" w:hAnsiTheme="majorHAnsi" w:cstheme="majorBidi"/>
      <w:b/>
      <w:color w:val="0F6FC6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5B06"/>
    <w:rPr>
      <w:rFonts w:asciiTheme="majorHAnsi" w:eastAsiaTheme="majorEastAsia" w:hAnsiTheme="majorHAnsi" w:cstheme="majorBidi"/>
      <w:b/>
      <w:caps/>
      <w:color w:val="17406D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276DBB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7406D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7406D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0F6FC6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0F6FC6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7406D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ictogrammen">
    <w:name w:val="Pictogrammen"/>
    <w:basedOn w:val="Normal"/>
    <w:uiPriority w:val="4"/>
    <w:qFormat/>
    <w:rsid w:val="00BD2DD6"/>
    <w:pPr>
      <w:spacing w:after="20"/>
      <w:jc w:val="center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paragraph" w:styleId="Paragraphedeliste">
    <w:name w:val="List Paragraph"/>
    <w:basedOn w:val="Normal"/>
    <w:uiPriority w:val="34"/>
    <w:qFormat/>
    <w:rsid w:val="0087507A"/>
    <w:pPr>
      <w:ind w:left="720"/>
      <w:contextualSpacing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PIRE\AppData\Roaming\Microsoft\Templates\C.V.%20&#233;tudiant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1354FFDCAE4BB2BD165ADDBCCFA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E024-EA24-4FC4-AC7E-87F3522B771E}"/>
      </w:docPartPr>
      <w:docPartBody>
        <w:p w:rsidR="004C5662" w:rsidRDefault="008A79A6">
          <w:pPr>
            <w:pStyle w:val="A31354FFDCAE4BB2BD165ADDBCCFA741"/>
          </w:pPr>
          <w:r w:rsidRPr="009D0878">
            <w:rPr>
              <w:lang w:bidi="nl-NL"/>
            </w:rPr>
            <w:t>Adres</w:t>
          </w:r>
        </w:p>
      </w:docPartBody>
    </w:docPart>
    <w:docPart>
      <w:docPartPr>
        <w:name w:val="3E4C2405047A43D58160557D07FC9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96F-C7F8-4502-98C9-92957D7EF054}"/>
      </w:docPartPr>
      <w:docPartBody>
        <w:p w:rsidR="004C5662" w:rsidRDefault="008A79A6">
          <w:pPr>
            <w:pStyle w:val="3E4C2405047A43D58160557D07FC9B4A"/>
          </w:pPr>
          <w:r w:rsidRPr="009D0878">
            <w:rPr>
              <w:lang w:bidi="nl-NL"/>
            </w:rPr>
            <w:t>Telefoon</w:t>
          </w:r>
        </w:p>
      </w:docPartBody>
    </w:docPart>
    <w:docPart>
      <w:docPartPr>
        <w:name w:val="484D4FF8C5714B6490AA6C162E8DC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FCDF-B318-4295-A445-D6568716857B}"/>
      </w:docPartPr>
      <w:docPartBody>
        <w:p w:rsidR="004C5662" w:rsidRDefault="008A79A6">
          <w:pPr>
            <w:pStyle w:val="484D4FF8C5714B6490AA6C162E8DC716"/>
          </w:pPr>
          <w:r w:rsidRPr="009D0878">
            <w:rPr>
              <w:lang w:bidi="nl-NL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D"/>
    <w:rsid w:val="00115B4E"/>
    <w:rsid w:val="00205394"/>
    <w:rsid w:val="003C18CA"/>
    <w:rsid w:val="00475308"/>
    <w:rsid w:val="004C5662"/>
    <w:rsid w:val="005F7722"/>
    <w:rsid w:val="008A0C54"/>
    <w:rsid w:val="008A79A6"/>
    <w:rsid w:val="00A74897"/>
    <w:rsid w:val="00B80414"/>
    <w:rsid w:val="00B8332D"/>
    <w:rsid w:val="00CC0C82"/>
    <w:rsid w:val="00FC7C45"/>
    <w:rsid w:val="00F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fr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31354FFDCAE4BB2BD165ADDBCCFA741">
    <w:name w:val="A31354FFDCAE4BB2BD165ADDBCCFA741"/>
  </w:style>
  <w:style w:type="paragraph" w:customStyle="1" w:styleId="3E4C2405047A43D58160557D07FC9B4A">
    <w:name w:val="3E4C2405047A43D58160557D07FC9B4A"/>
  </w:style>
  <w:style w:type="paragraph" w:customStyle="1" w:styleId="484D4FF8C5714B6490AA6C162E8DC716">
    <w:name w:val="484D4FF8C5714B6490AA6C162E8DC716"/>
  </w:style>
  <w:style w:type="character" w:styleId="Accentuation">
    <w:name w:val="Emphasis"/>
    <w:basedOn w:val="Policepardfaut"/>
    <w:uiPriority w:val="11"/>
    <w:qFormat/>
    <w:rPr>
      <w:b w:val="0"/>
      <w:iCs/>
      <w:color w:val="215E99" w:themeColor="text2" w:themeTint="BF"/>
      <w:sz w:val="26"/>
    </w:rPr>
  </w:style>
  <w:style w:type="paragraph" w:customStyle="1" w:styleId="6762A98B980346F8861552D11D46D820">
    <w:name w:val="6762A98B980346F8861552D11D46D820"/>
    <w:rsid w:val="00475308"/>
    <w:pPr>
      <w:spacing w:line="278" w:lineRule="auto"/>
    </w:pPr>
    <w:rPr>
      <w:sz w:val="24"/>
      <w:szCs w:val="24"/>
    </w:rPr>
  </w:style>
  <w:style w:type="paragraph" w:customStyle="1" w:styleId="379E8484CFD44619BBC2EBEB7876551D">
    <w:name w:val="379E8484CFD44619BBC2EBEB7876551D"/>
    <w:rsid w:val="00475308"/>
    <w:pPr>
      <w:spacing w:line="278" w:lineRule="auto"/>
    </w:pPr>
    <w:rPr>
      <w:sz w:val="24"/>
      <w:szCs w:val="24"/>
    </w:rPr>
  </w:style>
  <w:style w:type="paragraph" w:customStyle="1" w:styleId="6BCD30E3F8B04B938EA85FBAB8F4618E">
    <w:name w:val="6BCD30E3F8B04B938EA85FBAB8F4618E"/>
    <w:rsid w:val="00475308"/>
    <w:pPr>
      <w:spacing w:line="278" w:lineRule="auto"/>
    </w:pPr>
    <w:rPr>
      <w:sz w:val="24"/>
      <w:szCs w:val="24"/>
    </w:rPr>
  </w:style>
  <w:style w:type="paragraph" w:customStyle="1" w:styleId="DC620CFD60744F10B92E9E20CA8FCF45">
    <w:name w:val="DC620CFD60744F10B92E9E20CA8FCF45"/>
    <w:rsid w:val="00475308"/>
    <w:pPr>
      <w:spacing w:line="278" w:lineRule="auto"/>
    </w:pPr>
    <w:rPr>
      <w:sz w:val="24"/>
      <w:szCs w:val="24"/>
    </w:rPr>
  </w:style>
  <w:style w:type="paragraph" w:customStyle="1" w:styleId="F08A2C4AFB704E0E8EFCC2BBE065A563">
    <w:name w:val="F08A2C4AFB704E0E8EFCC2BBE065A563"/>
    <w:rsid w:val="00475308"/>
    <w:pPr>
      <w:spacing w:line="278" w:lineRule="auto"/>
    </w:pPr>
    <w:rPr>
      <w:sz w:val="24"/>
      <w:szCs w:val="24"/>
    </w:rPr>
  </w:style>
  <w:style w:type="paragraph" w:customStyle="1" w:styleId="965309192187455F97A3019317F67386">
    <w:name w:val="965309192187455F97A3019317F67386"/>
    <w:rsid w:val="00475308"/>
    <w:pPr>
      <w:spacing w:line="278" w:lineRule="auto"/>
    </w:pPr>
    <w:rPr>
      <w:sz w:val="24"/>
      <w:szCs w:val="24"/>
    </w:rPr>
  </w:style>
  <w:style w:type="paragraph" w:customStyle="1" w:styleId="574AC06918164A02AB868EE22FDD75D5">
    <w:name w:val="574AC06918164A02AB868EE22FDD75D5"/>
    <w:rsid w:val="00475308"/>
    <w:pPr>
      <w:spacing w:line="278" w:lineRule="auto"/>
    </w:pPr>
    <w:rPr>
      <w:sz w:val="24"/>
      <w:szCs w:val="24"/>
    </w:rPr>
  </w:style>
  <w:style w:type="paragraph" w:customStyle="1" w:styleId="D10DBA975E354696811931F96779A752">
    <w:name w:val="D10DBA975E354696811931F96779A752"/>
    <w:rsid w:val="00475308"/>
    <w:pPr>
      <w:spacing w:line="278" w:lineRule="auto"/>
    </w:pPr>
    <w:rPr>
      <w:sz w:val="24"/>
      <w:szCs w:val="24"/>
    </w:rPr>
  </w:style>
  <w:style w:type="paragraph" w:customStyle="1" w:styleId="000C02864BE242B89B85DB8C2EA40C5B">
    <w:name w:val="000C02864BE242B89B85DB8C2EA40C5B"/>
    <w:rsid w:val="00475308"/>
    <w:pPr>
      <w:spacing w:line="278" w:lineRule="auto"/>
    </w:pPr>
    <w:rPr>
      <w:sz w:val="24"/>
      <w:szCs w:val="24"/>
    </w:rPr>
  </w:style>
  <w:style w:type="paragraph" w:customStyle="1" w:styleId="DEF98A28CEDB4510A522E4C92672033E">
    <w:name w:val="DEF98A28CEDB4510A522E4C92672033E"/>
    <w:rsid w:val="00475308"/>
    <w:pPr>
      <w:spacing w:line="278" w:lineRule="auto"/>
    </w:pPr>
    <w:rPr>
      <w:sz w:val="24"/>
      <w:szCs w:val="24"/>
    </w:rPr>
  </w:style>
  <w:style w:type="paragraph" w:customStyle="1" w:styleId="199D0ABDF610480AAFADE40C06169B27">
    <w:name w:val="199D0ABDF610480AAFADE40C06169B27"/>
    <w:rsid w:val="00475308"/>
    <w:pPr>
      <w:spacing w:line="278" w:lineRule="auto"/>
    </w:pPr>
    <w:rPr>
      <w:sz w:val="24"/>
      <w:szCs w:val="24"/>
    </w:rPr>
  </w:style>
  <w:style w:type="paragraph" w:customStyle="1" w:styleId="BD4A6BCCB9EC45CBB7196E71CE889404">
    <w:name w:val="BD4A6BCCB9EC45CBB7196E71CE889404"/>
    <w:rsid w:val="00475308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Rue Dieu d’en Bas 61,
7170 Fayt-Lez-Manage  </CompanyAddress>
  <CompanyPhone>+32 492 83 27 08</CompanyPhone>
  <CompanyFax/>
  <CompanyEmail>hugoestilocaribe@gmail.com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étudiant (conception moderne)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2024-07-11T22:22:00Z</dcterms:created>
  <dcterms:modified xsi:type="dcterms:W3CDTF">2025-04-10T10:06:00Z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